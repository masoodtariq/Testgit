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E9C22292DE934DB2BB76CE5C53C348C6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344"/>
            <w:gridCol w:w="1058"/>
          </w:tblGrid>
          <w:tr w:rsidR="00D02CCD" w14:paraId="3EDB894F" w14:textId="77777777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14:paraId="0A018C58" w14:textId="07E06C66" w:rsidR="00D02CCD" w:rsidRDefault="00BC0593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799FCE050B464184AD4A4DB770DBD376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E95E56">
                      <w:rPr>
                        <w:b w:val="0"/>
                        <w:bCs/>
                      </w:rPr>
                      <w:t>Smart hostel system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14:paraId="7871BFE4" w14:textId="698210A9" w:rsidR="00D02CCD" w:rsidRDefault="001E0FD3">
                <w:pPr>
                  <w:pStyle w:val="NoSpacing"/>
                  <w:ind w:left="71" w:hanging="71"/>
                  <w:jc w:val="right"/>
                </w:pPr>
                <w:r>
                  <w:rPr>
                    <w:b/>
                    <w:noProof/>
                  </w:rPr>
                  <w:drawing>
                    <wp:anchor distT="0" distB="0" distL="114300" distR="114300" simplePos="0" relativeHeight="251661312" behindDoc="0" locked="0" layoutInCell="1" allowOverlap="1" wp14:anchorId="5851BE09" wp14:editId="697584D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-4445</wp:posOffset>
                      </wp:positionV>
                      <wp:extent cx="647700" cy="647700"/>
                      <wp:effectExtent l="0" t="0" r="0" b="0"/>
                      <wp:wrapNone/>
                      <wp:docPr id="15" name="Picture 15" descr="C:\Users\Mehboob Alam\AppData\Local\Microsoft\Windows\INetCache\Content.MSO\17F703DC.tm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descr="C:\Users\Mehboob Alam\AppData\Local\Microsoft\Windows\INetCache\Content.MSO\17F703DC.tmp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47700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>
                  <w:rPr>
                    <w:noProof/>
                    <w:lang w:eastAsia="ja-JP"/>
                  </w:rPr>
                  <mc:AlternateContent>
                    <mc:Choice Requires="wps">
                      <w:drawing>
                        <wp:inline distT="0" distB="0" distL="0" distR="0" wp14:anchorId="5C250131" wp14:editId="263DB947">
                          <wp:extent cx="548640" cy="640080"/>
                          <wp:effectExtent l="0" t="0" r="22860" b="2667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0235A582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D02CCD" w14:paraId="383D84FC" w14:textId="77777777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14:paraId="072F82BB" w14:textId="33894AEB" w:rsidR="00D02CCD" w:rsidRDefault="00BC0593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15BE91261823448AA59C3426AC717D41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E16F53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p</w:t>
                    </w:r>
                    <w:r w:rsidR="00E95E56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oster</w:t>
                    </w:r>
                    <w:r w:rsidR="00E16F53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 submission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14:paraId="44B6EA0B" w14:textId="77777777" w:rsidR="00D02CCD" w:rsidRDefault="00D02CCD">
                <w:pPr>
                  <w:pStyle w:val="NoSpacing"/>
                </w:pPr>
              </w:p>
            </w:tc>
          </w:tr>
          <w:tr w:rsidR="00D02CCD" w14:paraId="12B71D4D" w14:textId="77777777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2B237AFC" w14:textId="7BE904AD" w:rsidR="00D02CCD" w:rsidRDefault="00BC0593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D33B8876DC704385AC9FF96BD328F292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E16F53">
                      <w:rPr>
                        <w:color w:val="93A299" w:themeColor="accent1"/>
                        <w:sz w:val="18"/>
                        <w:szCs w:val="18"/>
                      </w:rPr>
                      <w:t>BSCS-</w:t>
                    </w:r>
                    <w:r w:rsidR="00E95E56">
                      <w:rPr>
                        <w:color w:val="93A299" w:themeColor="accent1"/>
                        <w:sz w:val="18"/>
                        <w:szCs w:val="18"/>
                      </w:rPr>
                      <w:t>9B</w:t>
                    </w:r>
                  </w:sdtContent>
                </w:sdt>
                <w:r w:rsidR="001E0FD3"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 w:rsidR="001E0FD3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952E4C7C94E94575869F6CD65CAF2B24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E16F53">
                      <w:rPr>
                        <w:color w:val="93A299" w:themeColor="accent1"/>
                        <w:sz w:val="18"/>
                        <w:szCs w:val="18"/>
                      </w:rPr>
                      <w:t>SEECS</w:t>
                    </w:r>
                  </w:sdtContent>
                </w:sdt>
                <w:r w:rsidR="001E0FD3">
                  <w:rPr>
                    <w:color w:val="93A299" w:themeColor="accent1"/>
                    <w:sz w:val="18"/>
                    <w:szCs w:val="18"/>
                  </w:rPr>
                  <w:t xml:space="preserve">   ▪  </w:t>
                </w:r>
                <w:r w:rsidR="001E0FD3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id w:val="1863781786"/>
                    <w:placeholder>
                      <w:docPart w:val="3E1491EF0C554D7BB9EA58AE4B39DF7F"/>
                    </w:placeholder>
                    <w:text/>
                  </w:sdtPr>
                  <w:sdtEndPr/>
                  <w:sdtContent>
                    <w:r w:rsidR="00E16F53">
                      <w:rPr>
                        <w:color w:val="93A299" w:themeColor="accent1"/>
                        <w:sz w:val="18"/>
                        <w:szCs w:val="18"/>
                      </w:rPr>
                      <w:t>NUST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B31DB4F" w14:textId="7EAFA840" w:rsidR="00D02CCD" w:rsidRDefault="00D02CCD">
                <w:pPr>
                  <w:pStyle w:val="NoSpacing"/>
                </w:pPr>
              </w:p>
            </w:tc>
          </w:tr>
        </w:tbl>
        <w:p w14:paraId="15EBBDE9" w14:textId="338DC9D9" w:rsidR="00D02CCD" w:rsidRDefault="00BC0593">
          <w:pPr>
            <w:rPr>
              <w:b/>
              <w:bCs/>
            </w:rPr>
          </w:pPr>
        </w:p>
      </w:sdtContent>
    </w:sdt>
    <w:p w14:paraId="006EFF41" w14:textId="070D0495" w:rsidR="00CE7A60" w:rsidRDefault="00E16F53" w:rsidP="00CE7A60">
      <w:pPr>
        <w:rPr>
          <w:rFonts w:asciiTheme="majorHAnsi" w:hAnsiTheme="majorHAnsi"/>
          <w:b/>
          <w:color w:val="000000" w:themeColor="text1"/>
          <w:sz w:val="24"/>
        </w:rPr>
      </w:pPr>
      <w:r w:rsidRPr="00E16F53">
        <w:rPr>
          <w:rFonts w:asciiTheme="majorHAnsi" w:hAnsiTheme="majorHAnsi"/>
          <w:b/>
          <w:color w:val="000000" w:themeColor="text1"/>
          <w:sz w:val="24"/>
        </w:rPr>
        <w:t>Group Members:</w:t>
      </w:r>
      <w:r w:rsidR="00CE7A60">
        <w:rPr>
          <w:rFonts w:asciiTheme="majorHAnsi" w:hAnsiTheme="majorHAnsi"/>
          <w:b/>
          <w:color w:val="000000" w:themeColor="text1"/>
          <w:sz w:val="24"/>
        </w:rPr>
        <w:t xml:space="preserve">                                                             </w:t>
      </w:r>
      <w:r w:rsidR="003D22F4">
        <w:rPr>
          <w:rFonts w:asciiTheme="majorHAnsi" w:hAnsiTheme="majorHAnsi"/>
          <w:b/>
          <w:color w:val="000000" w:themeColor="text1"/>
          <w:sz w:val="24"/>
        </w:rPr>
        <w:t xml:space="preserve">                           </w:t>
      </w:r>
      <w:r w:rsidR="00CE7A60">
        <w:rPr>
          <w:rFonts w:asciiTheme="majorHAnsi" w:hAnsiTheme="majorHAnsi"/>
          <w:b/>
          <w:color w:val="000000" w:themeColor="text1"/>
          <w:sz w:val="24"/>
        </w:rPr>
        <w:t xml:space="preserve">Faculty Advisor </w:t>
      </w:r>
    </w:p>
    <w:p w14:paraId="7694E894" w14:textId="79B3F00C" w:rsidR="00E16F53" w:rsidRPr="00E16F53" w:rsidRDefault="00E16F53" w:rsidP="00CE7A60">
      <w:pPr>
        <w:pStyle w:val="SectionHeading"/>
        <w:numPr>
          <w:ilvl w:val="0"/>
          <w:numId w:val="13"/>
        </w:numPr>
        <w:spacing w:before="0"/>
        <w:rPr>
          <w:rFonts w:asciiTheme="minorHAnsi" w:hAnsiTheme="minorHAnsi"/>
          <w:b w:val="0"/>
          <w:color w:val="auto"/>
          <w:sz w:val="21"/>
        </w:rPr>
      </w:pPr>
      <w:r w:rsidRPr="00E16F53">
        <w:rPr>
          <w:rFonts w:asciiTheme="minorHAnsi" w:hAnsiTheme="minorHAnsi"/>
          <w:b w:val="0"/>
          <w:color w:val="auto"/>
          <w:sz w:val="21"/>
        </w:rPr>
        <w:t>258392</w:t>
      </w:r>
      <w:r>
        <w:rPr>
          <w:rFonts w:asciiTheme="minorHAnsi" w:hAnsiTheme="minorHAnsi"/>
          <w:b w:val="0"/>
          <w:color w:val="auto"/>
          <w:sz w:val="21"/>
        </w:rPr>
        <w:t xml:space="preserve">- </w:t>
      </w:r>
      <w:r w:rsidRPr="00E16F53">
        <w:rPr>
          <w:rFonts w:asciiTheme="minorHAnsi" w:hAnsiTheme="minorHAnsi"/>
          <w:b w:val="0"/>
          <w:color w:val="auto"/>
          <w:sz w:val="21"/>
        </w:rPr>
        <w:t>Masood Tariq</w:t>
      </w:r>
      <w:r w:rsidR="00CE7A60">
        <w:rPr>
          <w:rFonts w:asciiTheme="minorHAnsi" w:hAnsiTheme="minorHAnsi"/>
          <w:b w:val="0"/>
          <w:color w:val="auto"/>
          <w:sz w:val="21"/>
        </w:rPr>
        <w:t xml:space="preserve">                                              </w:t>
      </w:r>
      <w:r w:rsidR="003D22F4">
        <w:rPr>
          <w:rFonts w:asciiTheme="minorHAnsi" w:hAnsiTheme="minorHAnsi"/>
          <w:b w:val="0"/>
          <w:color w:val="auto"/>
          <w:sz w:val="21"/>
        </w:rPr>
        <w:t xml:space="preserve">                           </w:t>
      </w:r>
      <w:r w:rsidR="00CE7A60">
        <w:rPr>
          <w:rFonts w:asciiTheme="minorHAnsi" w:hAnsiTheme="minorHAnsi"/>
          <w:b w:val="0"/>
          <w:color w:val="auto"/>
          <w:sz w:val="21"/>
        </w:rPr>
        <w:t xml:space="preserve"> Dr. Pakeeza Akram</w:t>
      </w:r>
    </w:p>
    <w:p w14:paraId="49AB7358" w14:textId="7F221907" w:rsidR="00E16F53" w:rsidRPr="00E16F53" w:rsidRDefault="00E95E56" w:rsidP="00E16F53">
      <w:pPr>
        <w:pStyle w:val="SectionHeading"/>
        <w:numPr>
          <w:ilvl w:val="0"/>
          <w:numId w:val="8"/>
        </w:numPr>
        <w:spacing w:before="0"/>
        <w:rPr>
          <w:rFonts w:asciiTheme="minorHAnsi" w:hAnsiTheme="minorHAnsi"/>
          <w:b w:val="0"/>
          <w:color w:val="auto"/>
          <w:sz w:val="21"/>
        </w:rPr>
      </w:pPr>
      <w:r>
        <w:rPr>
          <w:rFonts w:asciiTheme="minorHAnsi" w:hAnsiTheme="minorHAnsi"/>
          <w:b w:val="0"/>
          <w:color w:val="auto"/>
          <w:sz w:val="21"/>
        </w:rPr>
        <w:t>301995-Adil Bashir</w:t>
      </w:r>
    </w:p>
    <w:p w14:paraId="22A95259" w14:textId="074BCE43" w:rsidR="00E16F53" w:rsidRDefault="00E16F53" w:rsidP="00E16F53">
      <w:pPr>
        <w:pStyle w:val="SectionHeading"/>
        <w:numPr>
          <w:ilvl w:val="0"/>
          <w:numId w:val="8"/>
        </w:numPr>
        <w:spacing w:before="0"/>
        <w:rPr>
          <w:rFonts w:asciiTheme="minorHAnsi" w:hAnsiTheme="minorHAnsi"/>
          <w:b w:val="0"/>
          <w:color w:val="auto"/>
          <w:sz w:val="21"/>
        </w:rPr>
      </w:pPr>
      <w:r w:rsidRPr="00E16F53">
        <w:rPr>
          <w:rFonts w:asciiTheme="minorHAnsi" w:hAnsiTheme="minorHAnsi"/>
          <w:b w:val="0"/>
          <w:color w:val="auto"/>
          <w:sz w:val="21"/>
        </w:rPr>
        <w:t>265362</w:t>
      </w:r>
      <w:r>
        <w:rPr>
          <w:rFonts w:asciiTheme="minorHAnsi" w:hAnsiTheme="minorHAnsi"/>
          <w:b w:val="0"/>
          <w:color w:val="auto"/>
          <w:sz w:val="21"/>
        </w:rPr>
        <w:t xml:space="preserve">- </w:t>
      </w:r>
      <w:r w:rsidRPr="00E16F53">
        <w:rPr>
          <w:rFonts w:asciiTheme="minorHAnsi" w:hAnsiTheme="minorHAnsi"/>
          <w:b w:val="0"/>
          <w:color w:val="auto"/>
          <w:sz w:val="21"/>
        </w:rPr>
        <w:t>M Abdullah</w:t>
      </w:r>
    </w:p>
    <w:p w14:paraId="4F17A0A0" w14:textId="2C06D97A" w:rsidR="00E16F53" w:rsidRDefault="00E76C68">
      <w:pPr>
        <w:pStyle w:val="Subsection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B6EEC9D" wp14:editId="48938429">
            <wp:simplePos x="0" y="0"/>
            <wp:positionH relativeFrom="column">
              <wp:posOffset>4991100</wp:posOffset>
            </wp:positionH>
            <wp:positionV relativeFrom="paragraph">
              <wp:posOffset>9525</wp:posOffset>
            </wp:positionV>
            <wp:extent cx="1299724" cy="1704975"/>
            <wp:effectExtent l="0" t="0" r="0" b="0"/>
            <wp:wrapTight wrapText="bothSides">
              <wp:wrapPolygon edited="0">
                <wp:start x="2850" y="1207"/>
                <wp:lineTo x="633" y="2896"/>
                <wp:lineTo x="0" y="3620"/>
                <wp:lineTo x="0" y="11102"/>
                <wp:lineTo x="1900" y="13274"/>
                <wp:lineTo x="3167" y="13515"/>
                <wp:lineTo x="3167" y="20997"/>
                <wp:lineTo x="20587" y="20997"/>
                <wp:lineTo x="21220" y="1207"/>
                <wp:lineTo x="2850" y="1207"/>
              </wp:wrapPolygon>
            </wp:wrapTight>
            <wp:docPr id="14" name="Picture 14" descr="Image result for Hoste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ostel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724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5FE57" w14:textId="2E3E821F" w:rsidR="00E16F53" w:rsidRDefault="00E16F53">
      <w:pPr>
        <w:pStyle w:val="Subsection"/>
        <w:rPr>
          <w:rFonts w:asciiTheme="majorHAnsi" w:eastAsiaTheme="minorHAnsi" w:hAnsiTheme="majorHAnsi" w:cstheme="minorBidi"/>
          <w:b/>
          <w:bCs w:val="0"/>
          <w:color w:val="000000" w:themeColor="text1"/>
          <w:sz w:val="24"/>
          <w:szCs w:val="22"/>
        </w:rPr>
      </w:pPr>
      <w:r w:rsidRPr="00E16F53">
        <w:rPr>
          <w:rFonts w:asciiTheme="majorHAnsi" w:eastAsiaTheme="minorHAnsi" w:hAnsiTheme="majorHAnsi" w:cstheme="minorBidi"/>
          <w:b/>
          <w:bCs w:val="0"/>
          <w:color w:val="000000" w:themeColor="text1"/>
          <w:sz w:val="24"/>
          <w:szCs w:val="22"/>
        </w:rPr>
        <w:t>Motivation</w:t>
      </w:r>
      <w:r>
        <w:rPr>
          <w:rFonts w:asciiTheme="majorHAnsi" w:eastAsiaTheme="minorHAnsi" w:hAnsiTheme="majorHAnsi" w:cstheme="minorBidi"/>
          <w:b/>
          <w:bCs w:val="0"/>
          <w:color w:val="000000" w:themeColor="text1"/>
          <w:sz w:val="24"/>
          <w:szCs w:val="22"/>
        </w:rPr>
        <w:t>/Problem</w:t>
      </w:r>
      <w:r w:rsidRPr="00E16F53">
        <w:rPr>
          <w:rFonts w:asciiTheme="majorHAnsi" w:eastAsiaTheme="minorHAnsi" w:hAnsiTheme="majorHAnsi" w:cstheme="minorBidi"/>
          <w:b/>
          <w:bCs w:val="0"/>
          <w:color w:val="000000" w:themeColor="text1"/>
          <w:sz w:val="24"/>
          <w:szCs w:val="22"/>
        </w:rPr>
        <w:t>:</w:t>
      </w:r>
    </w:p>
    <w:p w14:paraId="428198AE" w14:textId="355F6418" w:rsidR="00E16F53" w:rsidRPr="00E16F53" w:rsidRDefault="00E16F53" w:rsidP="00E76C68">
      <w:pPr>
        <w:rPr>
          <w:bCs/>
        </w:rPr>
      </w:pPr>
      <w:r w:rsidRPr="00E16F53">
        <w:t>Hostel Management has become a big issue in today world.</w:t>
      </w:r>
      <w:r w:rsidR="00E76C68">
        <w:t xml:space="preserve"> </w:t>
      </w:r>
      <w:r w:rsidRPr="00E16F53">
        <w:t xml:space="preserve">Both students and the management teams </w:t>
      </w:r>
      <w:r w:rsidR="00BB2B20" w:rsidRPr="00E16F53">
        <w:t>must</w:t>
      </w:r>
      <w:r w:rsidRPr="00E16F53">
        <w:t xml:space="preserve"> face certain issues regarding hostel management despite of the dominance of computer technology.</w:t>
      </w:r>
      <w:r w:rsidR="00E76C68">
        <w:t xml:space="preserve"> </w:t>
      </w:r>
      <w:r w:rsidRPr="00E16F53">
        <w:t xml:space="preserve">These problems may be related to applying process, details handling, financial </w:t>
      </w:r>
      <w:r w:rsidR="00BB2B20" w:rsidRPr="00E16F53">
        <w:t>issues,</w:t>
      </w:r>
      <w:r w:rsidRPr="00E16F53">
        <w:t xml:space="preserve"> or feedback mechanism.</w:t>
      </w:r>
    </w:p>
    <w:p w14:paraId="3BAC9600" w14:textId="14019FD1" w:rsidR="00D02CCD" w:rsidRPr="00E16F53" w:rsidRDefault="00415DBA">
      <w:pPr>
        <w:pStyle w:val="SectionHeading"/>
      </w:pPr>
      <w:r>
        <w:t>Solution</w:t>
      </w:r>
    </w:p>
    <w:p w14:paraId="67034C00" w14:textId="2D5CE8DF" w:rsidR="00D02CCD" w:rsidRDefault="00E95E56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Smart Hostel System</w:t>
      </w:r>
      <w:r w:rsidR="00E76C68" w:rsidRPr="00E76C68">
        <w:rPr>
          <w:color w:val="40382D" w:themeColor="text2" w:themeShade="BF"/>
        </w:rPr>
        <w:t xml:space="preserve"> is a</w:t>
      </w:r>
      <w:r>
        <w:rPr>
          <w:color w:val="40382D" w:themeColor="text2" w:themeShade="BF"/>
        </w:rPr>
        <w:t xml:space="preserve"> java</w:t>
      </w:r>
      <w:r w:rsidR="00E76C68" w:rsidRPr="00E76C68">
        <w:rPr>
          <w:color w:val="40382D" w:themeColor="text2" w:themeShade="BF"/>
        </w:rPr>
        <w:t xml:space="preserve"> app</w:t>
      </w:r>
      <w:r>
        <w:rPr>
          <w:color w:val="40382D" w:themeColor="text2" w:themeShade="BF"/>
        </w:rPr>
        <w:t>lication</w:t>
      </w:r>
      <w:r w:rsidR="00E76C68" w:rsidRPr="00E76C68">
        <w:rPr>
          <w:color w:val="40382D" w:themeColor="text2" w:themeShade="BF"/>
        </w:rPr>
        <w:t xml:space="preserve"> that has solutions for all the above problems.</w:t>
      </w:r>
      <w:r w:rsidR="00E76C68">
        <w:rPr>
          <w:color w:val="40382D" w:themeColor="text2" w:themeShade="BF"/>
        </w:rPr>
        <w:t xml:space="preserve"> </w:t>
      </w:r>
      <w:r w:rsidR="00E76C68" w:rsidRPr="00E76C68">
        <w:rPr>
          <w:color w:val="40382D" w:themeColor="text2" w:themeShade="BF"/>
        </w:rPr>
        <w:t>The main objective of HMS is to ease the hostel management procedure at basic levels</w:t>
      </w:r>
      <w:r w:rsidR="00E76C68">
        <w:rPr>
          <w:color w:val="40382D" w:themeColor="text2" w:themeShade="BF"/>
        </w:rPr>
        <w:t xml:space="preserve"> using java and android studio.</w:t>
      </w:r>
    </w:p>
    <w:p w14:paraId="04877937" w14:textId="5493013E" w:rsidR="00D02CCD" w:rsidRDefault="001E0FD3">
      <w:pPr>
        <w:pStyle w:val="SectionHeading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B3B535" wp14:editId="5E8D2441">
            <wp:simplePos x="0" y="0"/>
            <wp:positionH relativeFrom="column">
              <wp:posOffset>4229100</wp:posOffset>
            </wp:positionH>
            <wp:positionV relativeFrom="paragraph">
              <wp:posOffset>100330</wp:posOffset>
            </wp:positionV>
            <wp:extent cx="2067128" cy="1943100"/>
            <wp:effectExtent l="0" t="0" r="0" b="0"/>
            <wp:wrapNone/>
            <wp:docPr id="16" name="Picture 1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128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F53">
        <w:t>Modules</w:t>
      </w:r>
    </w:p>
    <w:p w14:paraId="104A9009" w14:textId="762D4F48" w:rsidR="00E16F53" w:rsidRPr="00E16F53" w:rsidRDefault="00E16F53" w:rsidP="00E76C68">
      <w:pPr>
        <w:pStyle w:val="Subsection"/>
        <w:numPr>
          <w:ilvl w:val="0"/>
          <w:numId w:val="9"/>
        </w:numPr>
        <w:rPr>
          <w:color w:val="000000" w:themeColor="text1" w:themeShade="BF"/>
        </w:rPr>
      </w:pPr>
      <w:r w:rsidRPr="00E16F53">
        <w:rPr>
          <w:color w:val="000000" w:themeColor="text1" w:themeShade="BF"/>
        </w:rPr>
        <w:t>Admin login</w:t>
      </w:r>
    </w:p>
    <w:p w14:paraId="17846CEF" w14:textId="7F08025C" w:rsidR="00E16F53" w:rsidRPr="00E16F53" w:rsidRDefault="00E16F53" w:rsidP="00E76C68">
      <w:pPr>
        <w:pStyle w:val="Subsection"/>
        <w:numPr>
          <w:ilvl w:val="0"/>
          <w:numId w:val="9"/>
        </w:numPr>
        <w:rPr>
          <w:color w:val="000000" w:themeColor="text1" w:themeShade="BF"/>
        </w:rPr>
      </w:pPr>
      <w:r w:rsidRPr="00E16F53">
        <w:rPr>
          <w:color w:val="000000" w:themeColor="text1" w:themeShade="BF"/>
        </w:rPr>
        <w:t>Student/user</w:t>
      </w:r>
      <w:r w:rsidR="001E0FD3">
        <w:rPr>
          <w:color w:val="000000" w:themeColor="text1" w:themeShade="BF"/>
        </w:rPr>
        <w:t xml:space="preserve"> </w:t>
      </w:r>
      <w:r w:rsidRPr="00E16F53">
        <w:rPr>
          <w:color w:val="000000" w:themeColor="text1" w:themeShade="BF"/>
        </w:rPr>
        <w:t xml:space="preserve"> ID allotment</w:t>
      </w:r>
    </w:p>
    <w:p w14:paraId="4E53C120" w14:textId="77777777" w:rsidR="00E16F53" w:rsidRPr="00E16F53" w:rsidRDefault="00E16F53" w:rsidP="00E76C68">
      <w:pPr>
        <w:pStyle w:val="Subsection"/>
        <w:numPr>
          <w:ilvl w:val="0"/>
          <w:numId w:val="9"/>
        </w:numPr>
        <w:rPr>
          <w:color w:val="000000" w:themeColor="text1" w:themeShade="BF"/>
        </w:rPr>
      </w:pPr>
      <w:r w:rsidRPr="00E16F53">
        <w:rPr>
          <w:color w:val="000000" w:themeColor="text1" w:themeShade="BF"/>
        </w:rPr>
        <w:t>Student details</w:t>
      </w:r>
    </w:p>
    <w:p w14:paraId="7E24BA38" w14:textId="77777777" w:rsidR="00E16F53" w:rsidRPr="00E16F53" w:rsidRDefault="00E16F53" w:rsidP="00E76C68">
      <w:pPr>
        <w:pStyle w:val="Subsection"/>
        <w:numPr>
          <w:ilvl w:val="0"/>
          <w:numId w:val="9"/>
        </w:numPr>
        <w:rPr>
          <w:color w:val="000000" w:themeColor="text1" w:themeShade="BF"/>
        </w:rPr>
      </w:pPr>
      <w:r w:rsidRPr="00E16F53">
        <w:rPr>
          <w:color w:val="000000" w:themeColor="text1" w:themeShade="BF"/>
        </w:rPr>
        <w:t>The Fee details &amp; Dues</w:t>
      </w:r>
    </w:p>
    <w:p w14:paraId="6208EF20" w14:textId="7F12A53E" w:rsidR="00E16F53" w:rsidRPr="00E16F53" w:rsidRDefault="00E16F53" w:rsidP="00E76C68">
      <w:pPr>
        <w:pStyle w:val="Subsection"/>
        <w:numPr>
          <w:ilvl w:val="0"/>
          <w:numId w:val="9"/>
        </w:numPr>
        <w:rPr>
          <w:color w:val="000000" w:themeColor="text1" w:themeShade="BF"/>
        </w:rPr>
      </w:pPr>
      <w:r w:rsidRPr="00E16F53">
        <w:rPr>
          <w:color w:val="000000" w:themeColor="text1" w:themeShade="BF"/>
        </w:rPr>
        <w:t xml:space="preserve">Feedback Mechanism </w:t>
      </w:r>
    </w:p>
    <w:p w14:paraId="098199ED" w14:textId="55F0DC90" w:rsidR="00D02CCD" w:rsidRDefault="00E16F53" w:rsidP="00E76C68">
      <w:pPr>
        <w:pStyle w:val="Subsection"/>
        <w:numPr>
          <w:ilvl w:val="0"/>
          <w:numId w:val="9"/>
        </w:numPr>
        <w:rPr>
          <w:color w:val="000000" w:themeColor="text1" w:themeShade="BF"/>
        </w:rPr>
      </w:pPr>
      <w:r w:rsidRPr="00E16F53">
        <w:rPr>
          <w:color w:val="000000" w:themeColor="text1" w:themeShade="BF"/>
        </w:rPr>
        <w:t>Mess Details &amp; Feedback</w:t>
      </w:r>
    </w:p>
    <w:p w14:paraId="4BFADFD4" w14:textId="22A5075B" w:rsidR="00D02CCD" w:rsidRDefault="00E16F53">
      <w:pPr>
        <w:pStyle w:val="SectionHeading"/>
      </w:pPr>
      <w:r>
        <w:t>Advantages</w:t>
      </w:r>
    </w:p>
    <w:p w14:paraId="28B43343" w14:textId="697CF059" w:rsidR="00E76C68" w:rsidRPr="00E76C68" w:rsidRDefault="001E0FD3" w:rsidP="00E76C68">
      <w:pPr>
        <w:pStyle w:val="ListParagraph"/>
        <w:numPr>
          <w:ilvl w:val="0"/>
          <w:numId w:val="10"/>
        </w:numPr>
        <w:tabs>
          <w:tab w:val="left" w:pos="2670"/>
        </w:tabs>
        <w:spacing w:after="0"/>
        <w:rPr>
          <w:color w:val="000000" w:themeColor="text1" w:themeShade="BF"/>
        </w:rPr>
      </w:pPr>
      <w:r w:rsidRPr="00E76C68">
        <w:rPr>
          <w:color w:val="000000" w:themeColor="text1" w:themeShade="BF"/>
        </w:rPr>
        <w:t xml:space="preserve">Graphical User Interface </w:t>
      </w:r>
    </w:p>
    <w:p w14:paraId="241F4A70" w14:textId="2593395E" w:rsidR="00E76C68" w:rsidRPr="00E76C68" w:rsidRDefault="001E0FD3" w:rsidP="00E76C68">
      <w:pPr>
        <w:pStyle w:val="ListParagraph"/>
        <w:numPr>
          <w:ilvl w:val="0"/>
          <w:numId w:val="10"/>
        </w:numPr>
        <w:tabs>
          <w:tab w:val="left" w:pos="2670"/>
        </w:tabs>
        <w:spacing w:after="0"/>
        <w:rPr>
          <w:color w:val="000000" w:themeColor="text1" w:themeShade="BF"/>
        </w:rPr>
      </w:pPr>
      <w:r w:rsidRPr="00E76C68">
        <w:rPr>
          <w:color w:val="000000" w:themeColor="text1" w:themeShade="BF"/>
        </w:rPr>
        <w:t>Basic H</w:t>
      </w:r>
      <w:r>
        <w:rPr>
          <w:color w:val="000000" w:themeColor="text1" w:themeShade="BF"/>
        </w:rPr>
        <w:t>M</w:t>
      </w:r>
      <w:r w:rsidRPr="00E76C68">
        <w:rPr>
          <w:color w:val="000000" w:themeColor="text1" w:themeShade="BF"/>
        </w:rPr>
        <w:t xml:space="preserve"> Issues Solution</w:t>
      </w:r>
    </w:p>
    <w:p w14:paraId="5F776DE6" w14:textId="27A1A372" w:rsidR="00E76C68" w:rsidRPr="00E76C68" w:rsidRDefault="001E0FD3" w:rsidP="00E76C68">
      <w:pPr>
        <w:pStyle w:val="ListParagraph"/>
        <w:numPr>
          <w:ilvl w:val="0"/>
          <w:numId w:val="10"/>
        </w:numPr>
        <w:tabs>
          <w:tab w:val="left" w:pos="2670"/>
        </w:tabs>
        <w:spacing w:after="0"/>
        <w:rPr>
          <w:color w:val="000000" w:themeColor="text1" w:themeShade="BF"/>
        </w:rPr>
      </w:pPr>
      <w:r w:rsidRPr="00E76C68">
        <w:rPr>
          <w:color w:val="000000" w:themeColor="text1" w:themeShade="BF"/>
        </w:rPr>
        <w:t xml:space="preserve">Monthly Analysis </w:t>
      </w:r>
      <w:r>
        <w:rPr>
          <w:color w:val="000000" w:themeColor="text1" w:themeShade="BF"/>
        </w:rPr>
        <w:t>o</w:t>
      </w:r>
      <w:r w:rsidRPr="00E76C68">
        <w:rPr>
          <w:color w:val="000000" w:themeColor="text1" w:themeShade="BF"/>
        </w:rPr>
        <w:t>f Finances</w:t>
      </w:r>
    </w:p>
    <w:p w14:paraId="7269B3D6" w14:textId="2B084C35" w:rsidR="00D02CCD" w:rsidRDefault="001E0FD3" w:rsidP="00E76C68">
      <w:pPr>
        <w:pStyle w:val="ListParagraph"/>
        <w:numPr>
          <w:ilvl w:val="0"/>
          <w:numId w:val="10"/>
        </w:numPr>
        <w:tabs>
          <w:tab w:val="left" w:pos="2670"/>
        </w:tabs>
        <w:spacing w:after="0"/>
        <w:rPr>
          <w:color w:val="000000" w:themeColor="text1" w:themeShade="BF"/>
        </w:rPr>
      </w:pPr>
      <w:r w:rsidRPr="00E76C68">
        <w:rPr>
          <w:color w:val="000000" w:themeColor="text1" w:themeShade="BF"/>
        </w:rPr>
        <w:t>Students Database</w:t>
      </w:r>
    </w:p>
    <w:p w14:paraId="15763EC1" w14:textId="77777777" w:rsidR="003D4BF9" w:rsidRDefault="003D4BF9" w:rsidP="003D4BF9">
      <w:pPr>
        <w:tabs>
          <w:tab w:val="left" w:pos="2670"/>
        </w:tabs>
        <w:spacing w:after="0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0248A1E" w14:textId="752E8A22" w:rsidR="003D4BF9" w:rsidRPr="003D4BF9" w:rsidRDefault="003D4BF9" w:rsidP="003D4BF9">
      <w:pPr>
        <w:tabs>
          <w:tab w:val="left" w:pos="2670"/>
        </w:tabs>
        <w:spacing w:after="0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D4BF9">
        <w:rPr>
          <w:rFonts w:asciiTheme="majorHAnsi" w:hAnsiTheme="majorHAnsi"/>
          <w:b/>
          <w:bCs/>
          <w:color w:val="000000" w:themeColor="text1"/>
          <w:sz w:val="24"/>
          <w:szCs w:val="24"/>
        </w:rPr>
        <w:t>Tools Use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d</w:t>
      </w:r>
    </w:p>
    <w:p w14:paraId="34A734D2" w14:textId="504CA39C" w:rsidR="003D4BF9" w:rsidRDefault="003D4BF9" w:rsidP="003D4BF9">
      <w:pPr>
        <w:pStyle w:val="ListParagraph"/>
        <w:numPr>
          <w:ilvl w:val="0"/>
          <w:numId w:val="15"/>
        </w:numPr>
        <w:tabs>
          <w:tab w:val="left" w:pos="2670"/>
        </w:tabs>
        <w:spacing w:after="0"/>
        <w:rPr>
          <w:color w:val="000000" w:themeColor="text1" w:themeShade="BF"/>
          <w:szCs w:val="21"/>
        </w:rPr>
      </w:pPr>
      <w:r w:rsidRPr="003D4BF9">
        <w:rPr>
          <w:color w:val="000000" w:themeColor="text1" w:themeShade="BF"/>
          <w:szCs w:val="21"/>
        </w:rPr>
        <w:t xml:space="preserve">OOPs Concepts using java </w:t>
      </w:r>
      <w:r>
        <w:rPr>
          <w:rFonts w:asciiTheme="majorHAnsi" w:hAnsiTheme="majorHAnsi"/>
          <w:b/>
          <w:bCs/>
          <w:noProof/>
          <w:color w:val="000000" w:themeColor="text1" w:themeShade="BF"/>
          <w:sz w:val="24"/>
          <w:szCs w:val="24"/>
        </w:rPr>
        <w:t xml:space="preserve">                                                                 </w:t>
      </w:r>
      <w:r>
        <w:rPr>
          <w:rFonts w:asciiTheme="majorHAnsi" w:hAnsiTheme="majorHAnsi"/>
          <w:b/>
          <w:bCs/>
          <w:noProof/>
          <w:color w:val="000000" w:themeColor="text1" w:themeShade="BF"/>
          <w:sz w:val="24"/>
          <w:szCs w:val="24"/>
        </w:rPr>
        <w:drawing>
          <wp:inline distT="0" distB="0" distL="0" distR="0" wp14:anchorId="2E18CBD9" wp14:editId="0851058C">
            <wp:extent cx="905510" cy="429371"/>
            <wp:effectExtent l="0" t="0" r="8890" b="8890"/>
            <wp:docPr id="19" name="Picture 19" descr="A picture containing drawing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wnloa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696" cy="4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A945" w14:textId="1C76112A" w:rsidR="003D4BF9" w:rsidRDefault="003D4BF9" w:rsidP="003D4BF9">
      <w:pPr>
        <w:pStyle w:val="ListParagraph"/>
        <w:numPr>
          <w:ilvl w:val="0"/>
          <w:numId w:val="15"/>
        </w:numPr>
        <w:tabs>
          <w:tab w:val="left" w:pos="2670"/>
        </w:tabs>
        <w:spacing w:after="0"/>
        <w:rPr>
          <w:color w:val="000000" w:themeColor="text1" w:themeShade="BF"/>
          <w:szCs w:val="21"/>
        </w:rPr>
      </w:pPr>
      <w:r>
        <w:rPr>
          <w:color w:val="000000" w:themeColor="text1" w:themeShade="BF"/>
          <w:szCs w:val="21"/>
        </w:rPr>
        <w:t xml:space="preserve">NetBeans </w:t>
      </w:r>
    </w:p>
    <w:p w14:paraId="5AB88F96" w14:textId="2EA337BD" w:rsidR="003D4BF9" w:rsidRPr="003D4BF9" w:rsidRDefault="003D4BF9" w:rsidP="003D4BF9">
      <w:pPr>
        <w:pStyle w:val="ListParagraph"/>
        <w:numPr>
          <w:ilvl w:val="0"/>
          <w:numId w:val="15"/>
        </w:numPr>
        <w:tabs>
          <w:tab w:val="left" w:pos="2670"/>
        </w:tabs>
        <w:spacing w:after="0"/>
        <w:rPr>
          <w:color w:val="000000" w:themeColor="text1" w:themeShade="BF"/>
          <w:szCs w:val="21"/>
        </w:rPr>
      </w:pPr>
      <w:r>
        <w:rPr>
          <w:color w:val="000000" w:themeColor="text1" w:themeShade="BF"/>
          <w:szCs w:val="21"/>
        </w:rPr>
        <w:t>MySql</w:t>
      </w:r>
    </w:p>
    <w:p w14:paraId="59B64375" w14:textId="1948C30F" w:rsidR="00EF2181" w:rsidRDefault="003D4BF9" w:rsidP="00EF2181">
      <w:pPr>
        <w:tabs>
          <w:tab w:val="left" w:pos="2670"/>
        </w:tabs>
        <w:spacing w:after="0"/>
        <w:rPr>
          <w:rFonts w:asciiTheme="majorHAnsi" w:hAnsiTheme="majorHAnsi"/>
          <w:b/>
          <w:bCs/>
          <w:color w:val="000000" w:themeColor="text1" w:themeShade="BF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 w:themeShade="BF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Theme="majorHAnsi" w:hAnsiTheme="majorHAnsi"/>
          <w:b/>
          <w:bCs/>
          <w:noProof/>
          <w:color w:val="000000" w:themeColor="text1" w:themeShade="BF"/>
          <w:sz w:val="24"/>
          <w:szCs w:val="24"/>
        </w:rPr>
        <w:drawing>
          <wp:inline distT="0" distB="0" distL="0" distR="0" wp14:anchorId="1A154A93" wp14:editId="3DDA9BD4">
            <wp:extent cx="1062261" cy="563494"/>
            <wp:effectExtent l="0" t="0" r="5080" b="8255"/>
            <wp:docPr id="17" name="Picture 17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wnloadnet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163" cy="717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EF2181">
        <w:rPr>
          <w:rFonts w:asciiTheme="majorHAnsi" w:hAnsiTheme="majorHAnsi"/>
          <w:b/>
          <w:bCs/>
          <w:color w:val="000000" w:themeColor="text1" w:themeShade="BF"/>
          <w:sz w:val="24"/>
          <w:szCs w:val="24"/>
        </w:rPr>
        <w:t xml:space="preserve">         </w:t>
      </w:r>
      <w:r>
        <w:rPr>
          <w:rFonts w:asciiTheme="majorHAnsi" w:hAnsiTheme="majorHAnsi"/>
          <w:b/>
          <w:bCs/>
          <w:noProof/>
          <w:color w:val="000000" w:themeColor="text1" w:themeShade="BF"/>
          <w:sz w:val="24"/>
          <w:szCs w:val="24"/>
        </w:rPr>
        <w:drawing>
          <wp:inline distT="0" distB="0" distL="0" distR="0" wp14:anchorId="647A61FA" wp14:editId="460DAF14">
            <wp:extent cx="803082" cy="572770"/>
            <wp:effectExtent l="0" t="0" r="0" b="0"/>
            <wp:docPr id="18" name="Picture 18" descr="A picture containing drawing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wnloadjav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55" cy="6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FA4C" w14:textId="5F69E2AE" w:rsidR="003D5699" w:rsidRDefault="00EF2181" w:rsidP="003D5699">
      <w:pPr>
        <w:tabs>
          <w:tab w:val="left" w:pos="2670"/>
        </w:tabs>
        <w:spacing w:after="0"/>
        <w:rPr>
          <w:rFonts w:asciiTheme="majorHAnsi" w:hAnsiTheme="majorHAnsi"/>
          <w:b/>
          <w:bCs/>
          <w:noProof/>
          <w:color w:val="000000" w:themeColor="text1" w:themeShade="BF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 w:themeShade="BF"/>
          <w:sz w:val="24"/>
          <w:szCs w:val="24"/>
        </w:rPr>
        <w:lastRenderedPageBreak/>
        <w:t xml:space="preserve">                      </w:t>
      </w:r>
      <w:r w:rsidR="003D5699">
        <w:rPr>
          <w:rFonts w:asciiTheme="majorHAnsi" w:hAnsiTheme="majorHAnsi"/>
          <w:b/>
          <w:bCs/>
          <w:noProof/>
          <w:color w:val="000000" w:themeColor="text1" w:themeShade="BF"/>
          <w:sz w:val="24"/>
          <w:szCs w:val="24"/>
        </w:rPr>
        <w:t xml:space="preserve"> </w:t>
      </w:r>
      <w:r>
        <w:rPr>
          <w:rFonts w:asciiTheme="majorHAnsi" w:hAnsiTheme="majorHAnsi"/>
          <w:b/>
          <w:bCs/>
          <w:color w:val="000000" w:themeColor="text1" w:themeShade="BF"/>
          <w:sz w:val="24"/>
          <w:szCs w:val="24"/>
        </w:rPr>
        <w:t xml:space="preserve"> </w:t>
      </w:r>
      <w:r w:rsidR="003D5699">
        <w:rPr>
          <w:rFonts w:asciiTheme="majorHAnsi" w:hAnsiTheme="majorHAnsi"/>
          <w:b/>
          <w:bCs/>
          <w:color w:val="000000" w:themeColor="text1" w:themeShade="BF"/>
          <w:sz w:val="24"/>
          <w:szCs w:val="24"/>
        </w:rPr>
        <w:t xml:space="preserve">           </w:t>
      </w:r>
      <w:r>
        <w:rPr>
          <w:rFonts w:asciiTheme="majorHAnsi" w:hAnsiTheme="majorHAnsi"/>
          <w:b/>
          <w:bCs/>
          <w:color w:val="000000" w:themeColor="text1" w:themeShade="BF"/>
          <w:sz w:val="24"/>
          <w:szCs w:val="24"/>
        </w:rPr>
        <w:t xml:space="preserve">      </w:t>
      </w:r>
      <w:r w:rsidR="003D5699">
        <w:rPr>
          <w:rFonts w:asciiTheme="majorHAnsi" w:hAnsiTheme="majorHAnsi"/>
          <w:b/>
          <w:bCs/>
          <w:noProof/>
          <w:color w:val="000000" w:themeColor="text1" w:themeShade="BF"/>
          <w:sz w:val="24"/>
          <w:szCs w:val="24"/>
        </w:rPr>
        <w:t xml:space="preserve">             </w:t>
      </w:r>
      <w:r w:rsidR="003D4BF9">
        <w:rPr>
          <w:rFonts w:asciiTheme="majorHAnsi" w:hAnsiTheme="majorHAnsi"/>
          <w:b/>
          <w:bCs/>
          <w:noProof/>
          <w:color w:val="000000" w:themeColor="text1" w:themeShade="BF"/>
          <w:sz w:val="24"/>
          <w:szCs w:val="24"/>
        </w:rPr>
        <w:t xml:space="preserve">                                                                     </w:t>
      </w:r>
      <w:r w:rsidR="003D5699">
        <w:rPr>
          <w:rFonts w:asciiTheme="majorHAnsi" w:hAnsiTheme="majorHAnsi"/>
          <w:b/>
          <w:bCs/>
          <w:noProof/>
          <w:color w:val="000000" w:themeColor="text1" w:themeShade="BF"/>
          <w:sz w:val="24"/>
          <w:szCs w:val="24"/>
        </w:rPr>
        <w:t xml:space="preserve">    </w:t>
      </w:r>
    </w:p>
    <w:p w14:paraId="1E71549F" w14:textId="204F7DE5" w:rsidR="00EF2181" w:rsidRDefault="003D5699" w:rsidP="00C42712">
      <w:pPr>
        <w:tabs>
          <w:tab w:val="left" w:pos="2670"/>
        </w:tabs>
        <w:spacing w:after="0"/>
        <w:rPr>
          <w:rFonts w:asciiTheme="majorHAnsi" w:hAnsiTheme="majorHAnsi"/>
          <w:b/>
          <w:bCs/>
          <w:color w:val="000000" w:themeColor="text1" w:themeShade="BF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 w:themeShade="BF"/>
          <w:sz w:val="24"/>
          <w:szCs w:val="24"/>
        </w:rPr>
        <w:t xml:space="preserve">               </w:t>
      </w:r>
      <w:r w:rsidR="00EF2181">
        <w:rPr>
          <w:rFonts w:asciiTheme="majorHAnsi" w:hAnsiTheme="majorHAnsi"/>
          <w:b/>
          <w:bCs/>
          <w:color w:val="000000" w:themeColor="text1" w:themeShade="BF"/>
          <w:sz w:val="24"/>
          <w:szCs w:val="24"/>
        </w:rPr>
        <w:t xml:space="preserve"> </w:t>
      </w:r>
      <w:r w:rsidR="00EF2181">
        <w:rPr>
          <w:rFonts w:asciiTheme="majorHAnsi" w:hAnsiTheme="majorHAnsi"/>
          <w:b/>
          <w:bCs/>
          <w:noProof/>
          <w:color w:val="000000" w:themeColor="text1" w:themeShade="BF"/>
          <w:sz w:val="24"/>
          <w:szCs w:val="24"/>
        </w:rPr>
        <w:t xml:space="preserve">          </w:t>
      </w:r>
      <w:r w:rsidR="00EF2181">
        <w:rPr>
          <w:rFonts w:asciiTheme="majorHAnsi" w:hAnsiTheme="majorHAnsi"/>
          <w:b/>
          <w:bCs/>
          <w:color w:val="000000" w:themeColor="text1" w:themeShade="BF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1FDB7FB2" w14:textId="4615F223" w:rsidR="00E95E56" w:rsidRDefault="00EF2181" w:rsidP="00E95E56">
      <w:pPr>
        <w:tabs>
          <w:tab w:val="left" w:pos="2670"/>
        </w:tabs>
        <w:spacing w:after="0"/>
        <w:rPr>
          <w:rFonts w:asciiTheme="majorHAnsi" w:hAnsiTheme="majorHAnsi"/>
          <w:b/>
          <w:bCs/>
          <w:color w:val="000000" w:themeColor="text1" w:themeShade="BF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 w:themeShade="BF"/>
          <w:sz w:val="24"/>
          <w:szCs w:val="24"/>
        </w:rPr>
        <w:t xml:space="preserve">                                                                                                                   </w:t>
      </w:r>
    </w:p>
    <w:p w14:paraId="664DB431" w14:textId="0C3458F9" w:rsidR="00E95E56" w:rsidRPr="00E95E56" w:rsidRDefault="00EF2181" w:rsidP="00E95E56">
      <w:pPr>
        <w:tabs>
          <w:tab w:val="left" w:pos="2670"/>
        </w:tabs>
        <w:spacing w:after="0"/>
        <w:rPr>
          <w:rFonts w:asciiTheme="majorHAnsi" w:hAnsiTheme="majorHAnsi"/>
          <w:b/>
          <w:bCs/>
          <w:color w:val="000000" w:themeColor="text1" w:themeShade="BF"/>
          <w:sz w:val="24"/>
          <w:szCs w:val="24"/>
        </w:rPr>
      </w:pPr>
      <w:r>
        <w:rPr>
          <w:rFonts w:asciiTheme="majorHAnsi" w:hAnsiTheme="majorHAnsi"/>
          <w:b/>
          <w:bCs/>
          <w:noProof/>
          <w:color w:val="000000" w:themeColor="text1" w:themeShade="BF"/>
          <w:sz w:val="24"/>
          <w:szCs w:val="24"/>
        </w:rPr>
        <w:t xml:space="preserve"> </w:t>
      </w:r>
    </w:p>
    <w:sectPr w:rsidR="00E95E56" w:rsidRPr="00E95E56">
      <w:footerReference w:type="default" r:id="rId16"/>
      <w:headerReference w:type="first" r:id="rId17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2FDB8" w14:textId="77777777" w:rsidR="00BC0593" w:rsidRDefault="00BC0593">
      <w:pPr>
        <w:spacing w:after="0" w:line="240" w:lineRule="auto"/>
      </w:pPr>
      <w:r>
        <w:separator/>
      </w:r>
    </w:p>
  </w:endnote>
  <w:endnote w:type="continuationSeparator" w:id="0">
    <w:p w14:paraId="3BC71AF9" w14:textId="77777777" w:rsidR="00BC0593" w:rsidRDefault="00BC0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004C4" w14:textId="77777777" w:rsidR="00D02CCD" w:rsidRDefault="001E0FD3">
    <w:pPr>
      <w:pStyle w:val="Foot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7D0A832" wp14:editId="6AD139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C5227A" w14:textId="77777777" w:rsidR="00D02CCD" w:rsidRDefault="00D02CC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07D0A832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57C5227A" w14:textId="77777777" w:rsidR="00D02CCD" w:rsidRDefault="00D02CC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7919AC4" wp14:editId="27EB3B3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69E167" w14:textId="77777777" w:rsidR="00D02CCD" w:rsidRDefault="00D02CC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77919AC4"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14:paraId="6669E167" w14:textId="77777777" w:rsidR="00D02CCD" w:rsidRDefault="00D02CC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4BFAD0" wp14:editId="2BE1AFC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91823A" w14:textId="77777777" w:rsidR="00D02CCD" w:rsidRDefault="00D02CC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064BFAD0"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14:paraId="1A91823A" w14:textId="77777777" w:rsidR="00D02CCD" w:rsidRDefault="00D02CC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C20C082" wp14:editId="5F85E79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9B5D1E" w14:textId="0D76B8A9" w:rsidR="00D02CCD" w:rsidRDefault="00BC0593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4F9B4621A024419CA98E4E0D4B3072A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95E56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Smart hostel system</w:t>
                              </w:r>
                            </w:sdtContent>
                          </w:sdt>
                          <w:r w:rsidR="001E0FD3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1E0FD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1E0FD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1E0FD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1E0FD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0FD3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1E0FD3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20C082"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14:paraId="6A9B5D1E" w14:textId="0D76B8A9" w:rsidR="00D02CCD" w:rsidRDefault="006B287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4F9B4621A024419CA98E4E0D4B3072AD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E95E56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Smart hostel system</w:t>
                        </w:r>
                      </w:sdtContent>
                    </w:sdt>
                    <w:r w:rsidR="001E0FD3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1E0FD3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1E0FD3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1E0FD3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1E0FD3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1E0FD3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1E0FD3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DBFB7" w14:textId="77777777" w:rsidR="00BC0593" w:rsidRDefault="00BC0593">
      <w:pPr>
        <w:spacing w:after="0" w:line="240" w:lineRule="auto"/>
      </w:pPr>
      <w:r>
        <w:separator/>
      </w:r>
    </w:p>
  </w:footnote>
  <w:footnote w:type="continuationSeparator" w:id="0">
    <w:p w14:paraId="4ADAA5A6" w14:textId="77777777" w:rsidR="00BC0593" w:rsidRDefault="00BC0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033A5" w14:textId="77777777" w:rsidR="00D02CCD" w:rsidRDefault="001E0FD3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122D5A" wp14:editId="6762909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4CBD6752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B51C1DA" wp14:editId="1A86AF9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206D6A9B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C0B4D89" wp14:editId="18AA492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2F09CB8E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A7E71"/>
    <w:multiLevelType w:val="hybridMultilevel"/>
    <w:tmpl w:val="FF6C68F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60DFA"/>
    <w:multiLevelType w:val="hybridMultilevel"/>
    <w:tmpl w:val="D2189B82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12D17"/>
    <w:multiLevelType w:val="hybridMultilevel"/>
    <w:tmpl w:val="23668D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370158"/>
    <w:multiLevelType w:val="hybridMultilevel"/>
    <w:tmpl w:val="70A4C90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F65382"/>
    <w:multiLevelType w:val="hybridMultilevel"/>
    <w:tmpl w:val="B1187AD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83C4E"/>
    <w:multiLevelType w:val="hybridMultilevel"/>
    <w:tmpl w:val="86D87E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91468A"/>
    <w:multiLevelType w:val="hybridMultilevel"/>
    <w:tmpl w:val="BE9A8D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F7F7F" w:themeColor="text1" w:themeTint="8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9098C"/>
    <w:multiLevelType w:val="hybridMultilevel"/>
    <w:tmpl w:val="D97042F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27B29AF"/>
    <w:multiLevelType w:val="hybridMultilevel"/>
    <w:tmpl w:val="AAE0CD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0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1"/>
  </w:num>
  <w:num w:numId="11">
    <w:abstractNumId w:val="4"/>
  </w:num>
  <w:num w:numId="12">
    <w:abstractNumId w:val="3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53"/>
    <w:rsid w:val="001E0FD3"/>
    <w:rsid w:val="003D22F4"/>
    <w:rsid w:val="003D2A0B"/>
    <w:rsid w:val="003D4BF9"/>
    <w:rsid w:val="003D5699"/>
    <w:rsid w:val="00415DBA"/>
    <w:rsid w:val="005B0C12"/>
    <w:rsid w:val="006B2870"/>
    <w:rsid w:val="00BB2B20"/>
    <w:rsid w:val="00BC0593"/>
    <w:rsid w:val="00C42712"/>
    <w:rsid w:val="00CE7A60"/>
    <w:rsid w:val="00D02CCD"/>
    <w:rsid w:val="00E16F53"/>
    <w:rsid w:val="00E76C68"/>
    <w:rsid w:val="00E95E56"/>
    <w:rsid w:val="00EF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87CFA"/>
  <w15:docId w15:val="{2D4CBDF0-2CE7-4150-B36E-01CDC5FE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9C22292DE934DB2BB76CE5C53C34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8D06E-FCED-4C90-B912-241F1B608AF6}"/>
      </w:docPartPr>
      <w:docPartBody>
        <w:p w:rsidR="008B0713" w:rsidRDefault="008B0713">
          <w:pPr>
            <w:pStyle w:val="E9C22292DE934DB2BB76CE5C53C348C6"/>
          </w:pPr>
          <w:r>
            <w:t>Choose a building block.</w:t>
          </w:r>
        </w:p>
      </w:docPartBody>
    </w:docPart>
    <w:docPart>
      <w:docPartPr>
        <w:name w:val="799FCE050B464184AD4A4DB770DBD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DA79B-8571-4E02-922A-1893E685F832}"/>
      </w:docPartPr>
      <w:docPartBody>
        <w:p w:rsidR="008B0713" w:rsidRDefault="008B0713">
          <w:pPr>
            <w:pStyle w:val="799FCE050B464184AD4A4DB770DBD376"/>
          </w:pPr>
          <w:r>
            <w:t>[Type Your Name]</w:t>
          </w:r>
        </w:p>
      </w:docPartBody>
    </w:docPart>
    <w:docPart>
      <w:docPartPr>
        <w:name w:val="15BE91261823448AA59C3426AC717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E7390-D0A7-4990-990C-3B2D51B2EAAE}"/>
      </w:docPartPr>
      <w:docPartBody>
        <w:p w:rsidR="008B0713" w:rsidRDefault="008B0713">
          <w:pPr>
            <w:pStyle w:val="15BE91261823448AA59C3426AC717D41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D33B8876DC704385AC9FF96BD328F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3B919-F7E1-4956-B2F5-2DE29C5C52C4}"/>
      </w:docPartPr>
      <w:docPartBody>
        <w:p w:rsidR="008B0713" w:rsidRDefault="008B0713">
          <w:pPr>
            <w:pStyle w:val="D33B8876DC704385AC9FF96BD328F292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952E4C7C94E94575869F6CD65CAF2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A7479-3EC4-44A5-A1A7-9BF608BAA2E7}"/>
      </w:docPartPr>
      <w:docPartBody>
        <w:p w:rsidR="008B0713" w:rsidRDefault="008B0713">
          <w:pPr>
            <w:pStyle w:val="952E4C7C94E94575869F6CD65CAF2B24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3E1491EF0C554D7BB9EA58AE4B39D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91E03-1CF6-4CE2-82CF-C20FEC10A7FC}"/>
      </w:docPartPr>
      <w:docPartBody>
        <w:p w:rsidR="008B0713" w:rsidRDefault="008B0713">
          <w:pPr>
            <w:pStyle w:val="3E1491EF0C554D7BB9EA58AE4B39DF7F"/>
          </w:pPr>
          <w:r>
            <w:rPr>
              <w:color w:val="4472C4" w:themeColor="accent1"/>
              <w:sz w:val="18"/>
              <w:szCs w:val="18"/>
            </w:rPr>
            <w:t>[Type your website]</w:t>
          </w:r>
        </w:p>
      </w:docPartBody>
    </w:docPart>
    <w:docPart>
      <w:docPartPr>
        <w:name w:val="4F9B4621A024419CA98E4E0D4B307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E1170-2200-4EE6-995D-47BBA29D88C0}"/>
      </w:docPartPr>
      <w:docPartBody>
        <w:p w:rsidR="008B0713" w:rsidRDefault="008B0713">
          <w:pPr>
            <w:pStyle w:val="4F9B4621A024419CA98E4E0D4B3072AD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13"/>
    <w:rsid w:val="00516D81"/>
    <w:rsid w:val="006B43DF"/>
    <w:rsid w:val="007378C5"/>
    <w:rsid w:val="008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C22292DE934DB2BB76CE5C53C348C6">
    <w:name w:val="E9C22292DE934DB2BB76CE5C53C348C6"/>
  </w:style>
  <w:style w:type="paragraph" w:customStyle="1" w:styleId="799FCE050B464184AD4A4DB770DBD376">
    <w:name w:val="799FCE050B464184AD4A4DB770DBD376"/>
  </w:style>
  <w:style w:type="paragraph" w:customStyle="1" w:styleId="15BE91261823448AA59C3426AC717D41">
    <w:name w:val="15BE91261823448AA59C3426AC717D41"/>
  </w:style>
  <w:style w:type="paragraph" w:customStyle="1" w:styleId="D33B8876DC704385AC9FF96BD328F292">
    <w:name w:val="D33B8876DC704385AC9FF96BD328F292"/>
  </w:style>
  <w:style w:type="paragraph" w:customStyle="1" w:styleId="952E4C7C94E94575869F6CD65CAF2B24">
    <w:name w:val="952E4C7C94E94575869F6CD65CAF2B24"/>
  </w:style>
  <w:style w:type="paragraph" w:customStyle="1" w:styleId="3E1491EF0C554D7BB9EA58AE4B39DF7F">
    <w:name w:val="3E1491EF0C554D7BB9EA58AE4B39DF7F"/>
  </w:style>
  <w:style w:type="paragraph" w:customStyle="1" w:styleId="238D324DD6B94A6FB359B00C2FC93D11">
    <w:name w:val="238D324DD6B94A6FB359B00C2FC93D11"/>
  </w:style>
  <w:style w:type="paragraph" w:customStyle="1" w:styleId="16CF4BE5EC554730B7A261E173573A3E">
    <w:name w:val="16CF4BE5EC554730B7A261E173573A3E"/>
  </w:style>
  <w:style w:type="paragraph" w:customStyle="1" w:styleId="8AF3BAD407E446FB984F6F4D15EC08D4">
    <w:name w:val="8AF3BAD407E446FB984F6F4D15EC08D4"/>
  </w:style>
  <w:style w:type="paragraph" w:customStyle="1" w:styleId="797E8043852347B486A951CC4DA2B930">
    <w:name w:val="797E8043852347B486A951CC4DA2B930"/>
  </w:style>
  <w:style w:type="paragraph" w:customStyle="1" w:styleId="EF749DB19D2E410090121E2656F42525">
    <w:name w:val="EF749DB19D2E410090121E2656F42525"/>
  </w:style>
  <w:style w:type="paragraph" w:customStyle="1" w:styleId="54AECB95206E40FCBD4271450A6B9C16">
    <w:name w:val="54AECB95206E40FCBD4271450A6B9C16"/>
  </w:style>
  <w:style w:type="paragraph" w:customStyle="1" w:styleId="DE5D1CDA942D43CB832B8B7CE64D7DF0">
    <w:name w:val="DE5D1CDA942D43CB832B8B7CE64D7DF0"/>
  </w:style>
  <w:style w:type="paragraph" w:customStyle="1" w:styleId="CC3400EA5CD048FC809621C11351FD7B">
    <w:name w:val="CC3400EA5CD048FC809621C11351FD7B"/>
  </w:style>
  <w:style w:type="paragraph" w:customStyle="1" w:styleId="E667D297A71F45A2AE1F3EAA845248CA">
    <w:name w:val="E667D297A71F45A2AE1F3EAA845248CA"/>
  </w:style>
  <w:style w:type="paragraph" w:customStyle="1" w:styleId="CB5F55AD96854FA1A1FA751760F26568">
    <w:name w:val="CB5F55AD96854FA1A1FA751760F26568"/>
  </w:style>
  <w:style w:type="paragraph" w:customStyle="1" w:styleId="E41B3A516D304729BFBD7313B0B39B61">
    <w:name w:val="E41B3A516D304729BFBD7313B0B39B61"/>
  </w:style>
  <w:style w:type="paragraph" w:customStyle="1" w:styleId="C21CD2102B0646F0B4BE362CDFB8A10C">
    <w:name w:val="C21CD2102B0646F0B4BE362CDFB8A10C"/>
  </w:style>
  <w:style w:type="paragraph" w:customStyle="1" w:styleId="EF2BF225CE534E398BE1E8F1FCFB3AEB">
    <w:name w:val="EF2BF225CE534E398BE1E8F1FCFB3AEB"/>
  </w:style>
  <w:style w:type="paragraph" w:customStyle="1" w:styleId="4F9B4621A024419CA98E4E0D4B3072AD">
    <w:name w:val="4F9B4621A024419CA98E4E0D4B3072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poster submission</CompanyAddress>
  <CompanyPhone>BSCS-9B</CompanyPhone>
  <CompanyFax/>
  <CompanyEmail>SEECS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9D6C80-9EFF-4DAB-84F8-6DE93F9B18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ApothecaryResume.dotx</Template>
  <TotalTime>67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hostel system</dc:creator>
  <cp:lastModifiedBy>Usman Iftikhar</cp:lastModifiedBy>
  <cp:revision>5</cp:revision>
  <dcterms:created xsi:type="dcterms:W3CDTF">2020-06-15T11:15:00Z</dcterms:created>
  <dcterms:modified xsi:type="dcterms:W3CDTF">2020-06-15T15:21:00Z</dcterms:modified>
</cp:coreProperties>
</file>